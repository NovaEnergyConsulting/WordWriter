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6D" w:rsidRDefault="008E7D6D"/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8E7D6D" w:rsidTr="00122318">
        <w:trPr>
          <w:trHeight w:val="3223"/>
        </w:trPr>
        <w:tc>
          <w:tcPr>
            <w:tcW w:w="15593" w:type="dxa"/>
            <w:shd w:val="clear" w:color="auto" w:fill="auto"/>
          </w:tcPr>
          <w:p w:rsidR="008E7D6D" w:rsidRDefault="00777403" w:rsidP="00D33A48">
            <w:pPr>
              <w:jc w:val="center"/>
            </w:pPr>
            <w:bookmarkStart w:id="0" w:name="Picture"/>
            <w:bookmarkEnd w:id="0"/>
            <w:r>
              <w:rPr>
                <w:noProof/>
              </w:rPr>
              <w:drawing>
                <wp:inline distT="0" distB="0" distL="0" distR="0">
                  <wp:extent cx="2286000" cy="1524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E7D6D" w:rsidTr="00122318">
        <w:tc>
          <w:tcPr>
            <w:tcW w:w="15593" w:type="dxa"/>
            <w:shd w:val="clear" w:color="auto" w:fill="auto"/>
          </w:tcPr>
          <w:p w:rsidR="008E7D6D" w:rsidRPr="00D33A48" w:rsidRDefault="00777403" w:rsidP="00777403">
            <w:pPr>
              <w:tabs>
                <w:tab w:val="left" w:pos="1773"/>
              </w:tabs>
              <w:rPr>
                <w:b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Code 4 Body</w:t>
            </w:r>
            <w:r w:rsidR="00E94F16" w:rsidRPr="00D33A48">
              <w:rPr>
                <w:b/>
                <w:sz w:val="28"/>
                <w:szCs w:val="28"/>
              </w:rPr>
              <w:t>-</w:t>
            </w:r>
            <w:r w:rsidR="00E7386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Explanation 4</w:t>
            </w:r>
          </w:p>
        </w:tc>
      </w:tr>
    </w:tbl>
    <w:p w:rsidR="007A6144" w:rsidRPr="00355CE3" w:rsidRDefault="007A6144" w:rsidP="00355CE3"/>
    <w:sectPr w:rsidR="007A6144" w:rsidRPr="00355CE3" w:rsidSect="00ED7123">
      <w:headerReference w:type="default" r:id="rId11"/>
      <w:footerReference w:type="default" r:id="rId12"/>
      <w:pgSz w:w="16839" w:h="11907" w:orient="landscape" w:code="9"/>
      <w:pgMar w:top="720" w:right="680" w:bottom="709" w:left="680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403" w:rsidRPr="00300392" w:rsidRDefault="00777403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endnote>
  <w:endnote w:type="continuationSeparator" w:id="0">
    <w:p w:rsidR="00777403" w:rsidRPr="00300392" w:rsidRDefault="00777403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81" w:rsidRDefault="00553181" w:rsidP="00AB1A56">
    <w:pPr>
      <w:pStyle w:val="Footer"/>
      <w:tabs>
        <w:tab w:val="clear" w:pos="4680"/>
        <w:tab w:val="clear" w:pos="9360"/>
        <w:tab w:val="center" w:pos="7240"/>
        <w:tab w:val="right" w:pos="14480"/>
      </w:tabs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777403">
      <w:rPr>
        <w:noProof/>
      </w:rPr>
      <w:t>1</w:t>
    </w:r>
    <w:r>
      <w:fldChar w:fldCharType="end"/>
    </w:r>
    <w:r>
      <w:t xml:space="preserve"> of </w:t>
    </w:r>
    <w:r w:rsidR="00720DDC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403" w:rsidRPr="00300392" w:rsidRDefault="00777403" w:rsidP="00445980">
      <w:pPr>
        <w:spacing w:after="0" w:line="240" w:lineRule="auto"/>
        <w:rPr>
          <w:rFonts w:ascii="Times New Roman" w:hAnsi="Times New Roman"/>
          <w:szCs w:val="24"/>
        </w:rPr>
      </w:pPr>
      <w:r>
        <w:separator/>
      </w:r>
    </w:p>
  </w:footnote>
  <w:footnote w:type="continuationSeparator" w:id="0">
    <w:p w:rsidR="00777403" w:rsidRPr="00300392" w:rsidRDefault="00777403" w:rsidP="00445980">
      <w:pPr>
        <w:spacing w:after="0" w:line="240" w:lineRule="auto"/>
        <w:rPr>
          <w:rFonts w:ascii="Times New Roman" w:hAnsi="Times New Roman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F3" w:rsidRDefault="00777403" w:rsidP="00691357">
    <w:pPr>
      <w:pStyle w:val="Header"/>
      <w:tabs>
        <w:tab w:val="left" w:pos="142"/>
        <w:tab w:val="center" w:pos="7200"/>
      </w:tabs>
      <w:ind w:left="578" w:firstLine="142"/>
      <w:jc w:val="center"/>
      <w:rPr>
        <w:b/>
        <w:i/>
        <w:sz w:val="56"/>
        <w:szCs w:val="56"/>
      </w:rPr>
    </w:pPr>
    <w:r>
      <w:rPr>
        <w:b/>
        <w:i/>
        <w:color w:val="00B050"/>
        <w:sz w:val="56"/>
        <w:szCs w:val="56"/>
      </w:rPr>
      <w:t>Code 4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A87"/>
    <w:multiLevelType w:val="hybridMultilevel"/>
    <w:tmpl w:val="58B4477A"/>
    <w:lvl w:ilvl="0" w:tplc="595449AE">
      <w:start w:val="1"/>
      <w:numFmt w:val="bullet"/>
      <w:lvlText w:val=""/>
      <w:lvlJc w:val="left"/>
      <w:pPr>
        <w:tabs>
          <w:tab w:val="num" w:pos="450"/>
        </w:tabs>
        <w:ind w:left="431" w:hanging="341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8D62E4"/>
    <w:multiLevelType w:val="hybridMultilevel"/>
    <w:tmpl w:val="3CA0399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5EEC"/>
    <w:multiLevelType w:val="hybridMultilevel"/>
    <w:tmpl w:val="7CB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B66F9"/>
    <w:multiLevelType w:val="hybridMultilevel"/>
    <w:tmpl w:val="F5AEC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34FDC"/>
    <w:multiLevelType w:val="hybridMultilevel"/>
    <w:tmpl w:val="C7D4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2240"/>
    <w:multiLevelType w:val="hybridMultilevel"/>
    <w:tmpl w:val="445E27EA"/>
    <w:lvl w:ilvl="0" w:tplc="0C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4304434D"/>
    <w:multiLevelType w:val="hybridMultilevel"/>
    <w:tmpl w:val="60063B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1127F0"/>
    <w:multiLevelType w:val="hybridMultilevel"/>
    <w:tmpl w:val="A0568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B557C"/>
    <w:multiLevelType w:val="hybridMultilevel"/>
    <w:tmpl w:val="6FF2334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DB8299E"/>
    <w:multiLevelType w:val="hybridMultilevel"/>
    <w:tmpl w:val="916A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93909"/>
    <w:multiLevelType w:val="hybridMultilevel"/>
    <w:tmpl w:val="FA2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44AB9"/>
    <w:multiLevelType w:val="hybridMultilevel"/>
    <w:tmpl w:val="A316F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662B0"/>
    <w:multiLevelType w:val="hybridMultilevel"/>
    <w:tmpl w:val="9FE835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8341E8"/>
    <w:multiLevelType w:val="hybridMultilevel"/>
    <w:tmpl w:val="4E9A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03"/>
    <w:rsid w:val="00045B0C"/>
    <w:rsid w:val="000465B0"/>
    <w:rsid w:val="000850D0"/>
    <w:rsid w:val="00092022"/>
    <w:rsid w:val="000A3AA1"/>
    <w:rsid w:val="000A4B3E"/>
    <w:rsid w:val="000A5543"/>
    <w:rsid w:val="000C34EC"/>
    <w:rsid w:val="000C65B1"/>
    <w:rsid w:val="000D6AE8"/>
    <w:rsid w:val="000E05C2"/>
    <w:rsid w:val="000F5073"/>
    <w:rsid w:val="00100F6A"/>
    <w:rsid w:val="00122318"/>
    <w:rsid w:val="001303FC"/>
    <w:rsid w:val="00142DEE"/>
    <w:rsid w:val="001516A1"/>
    <w:rsid w:val="00192D2D"/>
    <w:rsid w:val="001B4683"/>
    <w:rsid w:val="001C24B8"/>
    <w:rsid w:val="001C63FA"/>
    <w:rsid w:val="001D253F"/>
    <w:rsid w:val="00207A5B"/>
    <w:rsid w:val="00213D6D"/>
    <w:rsid w:val="002679A7"/>
    <w:rsid w:val="002A2951"/>
    <w:rsid w:val="002B18BE"/>
    <w:rsid w:val="002B2E79"/>
    <w:rsid w:val="002B6A73"/>
    <w:rsid w:val="002C60AE"/>
    <w:rsid w:val="002D28FF"/>
    <w:rsid w:val="002D2DBC"/>
    <w:rsid w:val="002E39E7"/>
    <w:rsid w:val="002F74F3"/>
    <w:rsid w:val="00310001"/>
    <w:rsid w:val="00327962"/>
    <w:rsid w:val="00336794"/>
    <w:rsid w:val="00351221"/>
    <w:rsid w:val="00353A29"/>
    <w:rsid w:val="00355CE3"/>
    <w:rsid w:val="0037057E"/>
    <w:rsid w:val="003B5E14"/>
    <w:rsid w:val="003C16C6"/>
    <w:rsid w:val="003D1CA9"/>
    <w:rsid w:val="003D50F3"/>
    <w:rsid w:val="003E7C2F"/>
    <w:rsid w:val="003F21DC"/>
    <w:rsid w:val="00403EEA"/>
    <w:rsid w:val="00404325"/>
    <w:rsid w:val="00434E16"/>
    <w:rsid w:val="00445980"/>
    <w:rsid w:val="00457E3B"/>
    <w:rsid w:val="00481DDF"/>
    <w:rsid w:val="00490D77"/>
    <w:rsid w:val="004C3745"/>
    <w:rsid w:val="004F2C02"/>
    <w:rsid w:val="004F690D"/>
    <w:rsid w:val="00521AEF"/>
    <w:rsid w:val="00535011"/>
    <w:rsid w:val="00553181"/>
    <w:rsid w:val="0055524D"/>
    <w:rsid w:val="0055696D"/>
    <w:rsid w:val="005618C6"/>
    <w:rsid w:val="00567973"/>
    <w:rsid w:val="00575F8D"/>
    <w:rsid w:val="0059463A"/>
    <w:rsid w:val="005B2A10"/>
    <w:rsid w:val="005D6DC6"/>
    <w:rsid w:val="00650086"/>
    <w:rsid w:val="00667652"/>
    <w:rsid w:val="00674AAB"/>
    <w:rsid w:val="00677552"/>
    <w:rsid w:val="00681444"/>
    <w:rsid w:val="00691357"/>
    <w:rsid w:val="006A1C05"/>
    <w:rsid w:val="006A7508"/>
    <w:rsid w:val="006C315A"/>
    <w:rsid w:val="006C4E3B"/>
    <w:rsid w:val="006D0AA5"/>
    <w:rsid w:val="006D0BF5"/>
    <w:rsid w:val="006D4F47"/>
    <w:rsid w:val="006D5729"/>
    <w:rsid w:val="006D7A0A"/>
    <w:rsid w:val="006E2F8C"/>
    <w:rsid w:val="00705B1E"/>
    <w:rsid w:val="00713268"/>
    <w:rsid w:val="007140EB"/>
    <w:rsid w:val="00720DDC"/>
    <w:rsid w:val="0073072B"/>
    <w:rsid w:val="00736E03"/>
    <w:rsid w:val="007548E2"/>
    <w:rsid w:val="0076578D"/>
    <w:rsid w:val="00777403"/>
    <w:rsid w:val="0079174C"/>
    <w:rsid w:val="007A50D5"/>
    <w:rsid w:val="007A6144"/>
    <w:rsid w:val="007A7592"/>
    <w:rsid w:val="007B0755"/>
    <w:rsid w:val="007D2235"/>
    <w:rsid w:val="007E5527"/>
    <w:rsid w:val="008043D6"/>
    <w:rsid w:val="00816E80"/>
    <w:rsid w:val="00826600"/>
    <w:rsid w:val="008639FF"/>
    <w:rsid w:val="00870E04"/>
    <w:rsid w:val="008A7398"/>
    <w:rsid w:val="008B0A7B"/>
    <w:rsid w:val="008B77E5"/>
    <w:rsid w:val="008C72BE"/>
    <w:rsid w:val="008D440B"/>
    <w:rsid w:val="008E7D6D"/>
    <w:rsid w:val="00961428"/>
    <w:rsid w:val="00993A95"/>
    <w:rsid w:val="009A3122"/>
    <w:rsid w:val="009A5A07"/>
    <w:rsid w:val="009B04F1"/>
    <w:rsid w:val="009E53E8"/>
    <w:rsid w:val="009E7853"/>
    <w:rsid w:val="009F6F15"/>
    <w:rsid w:val="00A10120"/>
    <w:rsid w:val="00A24659"/>
    <w:rsid w:val="00A424C0"/>
    <w:rsid w:val="00A44D71"/>
    <w:rsid w:val="00A45499"/>
    <w:rsid w:val="00A5585E"/>
    <w:rsid w:val="00A55F4C"/>
    <w:rsid w:val="00A70A76"/>
    <w:rsid w:val="00A823EC"/>
    <w:rsid w:val="00A9145C"/>
    <w:rsid w:val="00AB1A56"/>
    <w:rsid w:val="00AC21E3"/>
    <w:rsid w:val="00AC27F6"/>
    <w:rsid w:val="00AC5383"/>
    <w:rsid w:val="00AD60EC"/>
    <w:rsid w:val="00AE4645"/>
    <w:rsid w:val="00AF2387"/>
    <w:rsid w:val="00B03736"/>
    <w:rsid w:val="00B039C8"/>
    <w:rsid w:val="00B04888"/>
    <w:rsid w:val="00B1670C"/>
    <w:rsid w:val="00B235D8"/>
    <w:rsid w:val="00B31B6B"/>
    <w:rsid w:val="00B92C2D"/>
    <w:rsid w:val="00B95751"/>
    <w:rsid w:val="00BA292C"/>
    <w:rsid w:val="00BA5EE9"/>
    <w:rsid w:val="00BA7DFF"/>
    <w:rsid w:val="00BD5A2F"/>
    <w:rsid w:val="00BE1E6A"/>
    <w:rsid w:val="00C214A3"/>
    <w:rsid w:val="00C24056"/>
    <w:rsid w:val="00C307B4"/>
    <w:rsid w:val="00C3166E"/>
    <w:rsid w:val="00C56A72"/>
    <w:rsid w:val="00C575E9"/>
    <w:rsid w:val="00C604F0"/>
    <w:rsid w:val="00C61EF6"/>
    <w:rsid w:val="00C62ECE"/>
    <w:rsid w:val="00CB7596"/>
    <w:rsid w:val="00CD3A9D"/>
    <w:rsid w:val="00CE3FE1"/>
    <w:rsid w:val="00CF4070"/>
    <w:rsid w:val="00D229B9"/>
    <w:rsid w:val="00D269F2"/>
    <w:rsid w:val="00D33A48"/>
    <w:rsid w:val="00D417A0"/>
    <w:rsid w:val="00D63188"/>
    <w:rsid w:val="00D7659F"/>
    <w:rsid w:val="00E01728"/>
    <w:rsid w:val="00E039A7"/>
    <w:rsid w:val="00E17D36"/>
    <w:rsid w:val="00E352DB"/>
    <w:rsid w:val="00E460D7"/>
    <w:rsid w:val="00E53B74"/>
    <w:rsid w:val="00E56318"/>
    <w:rsid w:val="00E63009"/>
    <w:rsid w:val="00E7386A"/>
    <w:rsid w:val="00E94F16"/>
    <w:rsid w:val="00EA5C8C"/>
    <w:rsid w:val="00EB1AFA"/>
    <w:rsid w:val="00EC087E"/>
    <w:rsid w:val="00EC159D"/>
    <w:rsid w:val="00EC3745"/>
    <w:rsid w:val="00ED7123"/>
    <w:rsid w:val="00EE2813"/>
    <w:rsid w:val="00EE5088"/>
    <w:rsid w:val="00F11E69"/>
    <w:rsid w:val="00F22196"/>
    <w:rsid w:val="00F26043"/>
    <w:rsid w:val="00F31C1F"/>
    <w:rsid w:val="00F33C65"/>
    <w:rsid w:val="00F5279F"/>
    <w:rsid w:val="00F5755F"/>
    <w:rsid w:val="00F8134F"/>
    <w:rsid w:val="00FB50E1"/>
    <w:rsid w:val="00FC47EC"/>
    <w:rsid w:val="00FC48F9"/>
    <w:rsid w:val="00FD0A6E"/>
    <w:rsid w:val="00FD1411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980"/>
  </w:style>
  <w:style w:type="paragraph" w:styleId="Footer">
    <w:name w:val="footer"/>
    <w:basedOn w:val="Normal"/>
    <w:link w:val="FooterChar"/>
    <w:uiPriority w:val="99"/>
    <w:unhideWhenUsed/>
    <w:rsid w:val="0044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80"/>
  </w:style>
  <w:style w:type="paragraph" w:styleId="BalloonText">
    <w:name w:val="Balloon Text"/>
    <w:basedOn w:val="Normal"/>
    <w:link w:val="BalloonTextChar"/>
    <w:semiHidden/>
    <w:unhideWhenUsed/>
    <w:rsid w:val="0044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F5755F"/>
    <w:rPr>
      <w:color w:val="808080"/>
    </w:rPr>
  </w:style>
  <w:style w:type="paragraph" w:styleId="ListParagraph">
    <w:name w:val="List Paragraph"/>
    <w:basedOn w:val="Normal"/>
    <w:uiPriority w:val="34"/>
    <w:qFormat/>
    <w:rsid w:val="00F5755F"/>
    <w:pPr>
      <w:ind w:left="720"/>
      <w:contextualSpacing/>
    </w:pPr>
  </w:style>
  <w:style w:type="paragraph" w:styleId="BodyText">
    <w:name w:val="Body Text"/>
    <w:basedOn w:val="Normal"/>
    <w:link w:val="BodyTextChar"/>
    <w:rsid w:val="000C65B1"/>
    <w:pPr>
      <w:spacing w:after="0" w:line="240" w:lineRule="auto"/>
    </w:pPr>
    <w:rPr>
      <w:rFonts w:ascii="Trebuchet MS" w:hAnsi="Trebuchet MS"/>
      <w:b/>
      <w:bCs/>
      <w:sz w:val="24"/>
      <w:szCs w:val="24"/>
    </w:rPr>
  </w:style>
  <w:style w:type="character" w:customStyle="1" w:styleId="BodyTextChar">
    <w:name w:val="Body Text Char"/>
    <w:link w:val="BodyText"/>
    <w:rsid w:val="000C65B1"/>
    <w:rPr>
      <w:rFonts w:ascii="Trebuchet MS" w:eastAsia="Times New Roman" w:hAnsi="Trebuchet MS" w:cs="Times New Roman"/>
      <w:b/>
      <w:bCs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xcel\Add-ins\Generic%20Word%20Writer\Example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4B79AF-B0EE-4FC3-8C53-1EF3473E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Newcrest Mining LTD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Gamez</dc:creator>
  <cp:keywords/>
  <cp:lastModifiedBy>Carlos Gamez</cp:lastModifiedBy>
  <cp:revision>1</cp:revision>
  <cp:lastPrinted>2011-03-06T06:06:00Z</cp:lastPrinted>
  <dcterms:created xsi:type="dcterms:W3CDTF">2012-06-24T12:36:00Z</dcterms:created>
  <dcterms:modified xsi:type="dcterms:W3CDTF">2012-06-24T12:36:00Z</dcterms:modified>
</cp:coreProperties>
</file>